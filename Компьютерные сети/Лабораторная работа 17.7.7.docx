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7F0" w:rsidRDefault="00A41721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7917F0" w:rsidRDefault="00A41721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7917F0" w:rsidRDefault="007917F0">
      <w:pPr>
        <w:pStyle w:val="Standard"/>
        <w:jc w:val="center"/>
        <w:rPr>
          <w:rFonts w:cs="Times New Roman"/>
          <w:sz w:val="32"/>
          <w:szCs w:val="32"/>
        </w:rPr>
      </w:pPr>
    </w:p>
    <w:p w:rsidR="007917F0" w:rsidRDefault="007917F0">
      <w:pPr>
        <w:pStyle w:val="Standard"/>
        <w:jc w:val="center"/>
        <w:rPr>
          <w:rFonts w:cs="Times New Roman"/>
          <w:sz w:val="32"/>
          <w:szCs w:val="32"/>
        </w:rPr>
      </w:pPr>
    </w:p>
    <w:p w:rsidR="007917F0" w:rsidRDefault="007917F0">
      <w:pPr>
        <w:pStyle w:val="Standard"/>
        <w:jc w:val="center"/>
        <w:rPr>
          <w:rFonts w:cs="Times New Roman"/>
          <w:sz w:val="32"/>
          <w:szCs w:val="32"/>
        </w:rPr>
      </w:pPr>
    </w:p>
    <w:p w:rsidR="007917F0" w:rsidRDefault="007917F0">
      <w:pPr>
        <w:pStyle w:val="Standard"/>
        <w:jc w:val="center"/>
        <w:rPr>
          <w:rFonts w:cs="Times New Roman"/>
          <w:sz w:val="32"/>
          <w:szCs w:val="32"/>
        </w:rPr>
      </w:pPr>
    </w:p>
    <w:p w:rsidR="007917F0" w:rsidRDefault="007917F0">
      <w:pPr>
        <w:pStyle w:val="Standard"/>
        <w:jc w:val="center"/>
        <w:rPr>
          <w:rFonts w:cs="Times New Roman"/>
          <w:sz w:val="32"/>
          <w:szCs w:val="32"/>
        </w:rPr>
      </w:pPr>
    </w:p>
    <w:p w:rsidR="007917F0" w:rsidRDefault="007917F0">
      <w:pPr>
        <w:pStyle w:val="Standard"/>
        <w:jc w:val="center"/>
        <w:rPr>
          <w:rFonts w:cs="Times New Roman"/>
          <w:sz w:val="32"/>
          <w:szCs w:val="32"/>
        </w:rPr>
      </w:pPr>
    </w:p>
    <w:p w:rsidR="007917F0" w:rsidRDefault="007917F0">
      <w:pPr>
        <w:pStyle w:val="Standard"/>
        <w:jc w:val="center"/>
        <w:rPr>
          <w:rFonts w:cs="Times New Roman"/>
          <w:sz w:val="32"/>
          <w:szCs w:val="32"/>
        </w:rPr>
      </w:pPr>
    </w:p>
    <w:p w:rsidR="007917F0" w:rsidRDefault="00A41721">
      <w:pPr>
        <w:pStyle w:val="Standard"/>
        <w:jc w:val="center"/>
      </w:pPr>
      <w:r>
        <w:rPr>
          <w:rFonts w:eastAsia="Calibri" w:cs="Nimbus Roman No9 L"/>
          <w:sz w:val="28"/>
          <w:szCs w:val="28"/>
          <w:lang w:bidi="ar-SA"/>
        </w:rPr>
        <w:t>ОП.11 Компьютерный сети</w:t>
      </w:r>
    </w:p>
    <w:p w:rsidR="007917F0" w:rsidRDefault="007917F0">
      <w:pPr>
        <w:pStyle w:val="Standard"/>
        <w:jc w:val="center"/>
        <w:rPr>
          <w:rFonts w:cs="Times New Roman"/>
          <w:sz w:val="32"/>
          <w:szCs w:val="32"/>
        </w:rPr>
      </w:pPr>
    </w:p>
    <w:p w:rsidR="007917F0" w:rsidRDefault="007917F0">
      <w:pPr>
        <w:pStyle w:val="Standard"/>
        <w:jc w:val="center"/>
        <w:rPr>
          <w:rFonts w:cs="Times New Roman"/>
          <w:sz w:val="32"/>
          <w:szCs w:val="32"/>
        </w:rPr>
      </w:pPr>
    </w:p>
    <w:p w:rsidR="007917F0" w:rsidRDefault="00A41721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ОТЧЁТ</w:t>
      </w:r>
    </w:p>
    <w:p w:rsidR="007917F0" w:rsidRDefault="00A41721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лабораторной работе № 17.7.7</w:t>
      </w:r>
    </w:p>
    <w:p w:rsidR="007917F0" w:rsidRDefault="007917F0">
      <w:pPr>
        <w:pStyle w:val="Standard"/>
        <w:jc w:val="center"/>
        <w:rPr>
          <w:rFonts w:cs="Times New Roman"/>
          <w:sz w:val="28"/>
          <w:szCs w:val="28"/>
        </w:rPr>
      </w:pPr>
    </w:p>
    <w:p w:rsidR="007917F0" w:rsidRDefault="00A41721">
      <w:pPr>
        <w:pStyle w:val="2"/>
        <w:jc w:val="center"/>
      </w:pPr>
      <w:bookmarkStart w:id="0" w:name="yui_3_17_2_1_1610994076773_99"/>
      <w:bookmarkEnd w:id="0"/>
      <w:r>
        <w:rPr>
          <w:rFonts w:ascii="Times New Roman" w:hAnsi="Times New Roman" w:cs="Times New Roman"/>
          <w:color w:val="auto"/>
          <w:sz w:val="28"/>
          <w:szCs w:val="28"/>
        </w:rPr>
        <w:t>Тема «Поиск и устранение неполадок подключения»</w:t>
      </w:r>
    </w:p>
    <w:p w:rsidR="007917F0" w:rsidRDefault="007917F0">
      <w:pPr>
        <w:pStyle w:val="Textbody"/>
        <w:jc w:val="center"/>
        <w:rPr>
          <w:sz w:val="28"/>
          <w:szCs w:val="28"/>
        </w:rPr>
      </w:pPr>
    </w:p>
    <w:p w:rsidR="007917F0" w:rsidRDefault="007917F0">
      <w:pPr>
        <w:pStyle w:val="Textbody"/>
        <w:jc w:val="center"/>
        <w:rPr>
          <w:sz w:val="28"/>
          <w:szCs w:val="28"/>
        </w:rPr>
      </w:pPr>
    </w:p>
    <w:p w:rsidR="007917F0" w:rsidRDefault="007917F0">
      <w:pPr>
        <w:pStyle w:val="Standard"/>
        <w:jc w:val="center"/>
        <w:rPr>
          <w:rFonts w:cs="Times New Roman"/>
          <w:sz w:val="28"/>
          <w:szCs w:val="28"/>
        </w:rPr>
      </w:pPr>
    </w:p>
    <w:p w:rsidR="007917F0" w:rsidRDefault="007917F0">
      <w:pPr>
        <w:pStyle w:val="Standard"/>
        <w:rPr>
          <w:rFonts w:cs="Times New Roman"/>
          <w:sz w:val="28"/>
          <w:szCs w:val="28"/>
        </w:rPr>
      </w:pPr>
    </w:p>
    <w:p w:rsidR="007917F0" w:rsidRDefault="007917F0">
      <w:pPr>
        <w:pStyle w:val="Standard"/>
        <w:jc w:val="center"/>
        <w:rPr>
          <w:rFonts w:cs="Times New Roman"/>
          <w:sz w:val="28"/>
          <w:szCs w:val="28"/>
        </w:rPr>
      </w:pPr>
    </w:p>
    <w:p w:rsidR="007917F0" w:rsidRDefault="007917F0">
      <w:pPr>
        <w:pStyle w:val="Standard"/>
        <w:jc w:val="center"/>
        <w:rPr>
          <w:rFonts w:cs="Times New Roman"/>
          <w:sz w:val="28"/>
          <w:szCs w:val="28"/>
        </w:rPr>
      </w:pPr>
    </w:p>
    <w:p w:rsidR="007917F0" w:rsidRDefault="007917F0">
      <w:pPr>
        <w:pStyle w:val="Standard"/>
        <w:jc w:val="center"/>
        <w:rPr>
          <w:rFonts w:cs="Times New Roman"/>
          <w:sz w:val="28"/>
          <w:szCs w:val="28"/>
        </w:rPr>
      </w:pPr>
    </w:p>
    <w:p w:rsidR="007917F0" w:rsidRDefault="007917F0">
      <w:pPr>
        <w:pStyle w:val="Standard"/>
        <w:jc w:val="center"/>
        <w:rPr>
          <w:rFonts w:cs="Times New Roman"/>
          <w:sz w:val="28"/>
          <w:szCs w:val="28"/>
        </w:rPr>
      </w:pPr>
    </w:p>
    <w:p w:rsidR="007917F0" w:rsidRDefault="007917F0">
      <w:pPr>
        <w:pStyle w:val="Standard"/>
        <w:jc w:val="center"/>
        <w:rPr>
          <w:rFonts w:cs="Times New Roman"/>
          <w:sz w:val="28"/>
          <w:szCs w:val="28"/>
        </w:rPr>
      </w:pPr>
    </w:p>
    <w:p w:rsidR="007917F0" w:rsidRDefault="007917F0">
      <w:pPr>
        <w:pStyle w:val="Standard"/>
        <w:jc w:val="center"/>
        <w:rPr>
          <w:rFonts w:cs="Times New Roman"/>
          <w:sz w:val="28"/>
          <w:szCs w:val="28"/>
        </w:rPr>
      </w:pPr>
    </w:p>
    <w:p w:rsidR="007917F0" w:rsidRDefault="007917F0">
      <w:pPr>
        <w:pStyle w:val="Standard"/>
        <w:jc w:val="center"/>
        <w:rPr>
          <w:rFonts w:cs="Times New Roman"/>
          <w:sz w:val="28"/>
          <w:szCs w:val="28"/>
        </w:rPr>
      </w:pPr>
    </w:p>
    <w:p w:rsidR="007917F0" w:rsidRDefault="007917F0">
      <w:pPr>
        <w:pStyle w:val="Standard"/>
        <w:jc w:val="center"/>
        <w:rPr>
          <w:rFonts w:cs="Times New Roman"/>
          <w:sz w:val="28"/>
          <w:szCs w:val="28"/>
        </w:rPr>
      </w:pPr>
    </w:p>
    <w:p w:rsidR="007917F0" w:rsidRDefault="00A41721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Выполнил:</w:t>
      </w:r>
      <w:r>
        <w:rPr>
          <w:rFonts w:cs="Times New Roman"/>
          <w:sz w:val="28"/>
          <w:szCs w:val="28"/>
        </w:rPr>
        <w:tab/>
        <w:t>Проверил:</w:t>
      </w:r>
    </w:p>
    <w:p w:rsidR="007917F0" w:rsidRDefault="00A41721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обучающийся группы 2ИСИП-19-1</w:t>
      </w:r>
      <w:r>
        <w:rPr>
          <w:rFonts w:cs="Times New Roman"/>
          <w:sz w:val="28"/>
          <w:szCs w:val="28"/>
        </w:rPr>
        <w:tab/>
        <w:t>Преподаватель</w:t>
      </w:r>
    </w:p>
    <w:p w:rsidR="007917F0" w:rsidRDefault="00DA5C07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Мамонов Антон</w:t>
      </w:r>
      <w:r w:rsidR="00A41721">
        <w:rPr>
          <w:rFonts w:cs="Times New Roman"/>
          <w:sz w:val="28"/>
          <w:szCs w:val="28"/>
        </w:rPr>
        <w:tab/>
        <w:t>Еремеев В. А.</w:t>
      </w:r>
    </w:p>
    <w:p w:rsidR="007917F0" w:rsidRDefault="007917F0">
      <w:pPr>
        <w:pStyle w:val="Standard"/>
        <w:jc w:val="center"/>
        <w:rPr>
          <w:rFonts w:cs="Times New Roman"/>
          <w:sz w:val="32"/>
          <w:szCs w:val="32"/>
        </w:rPr>
      </w:pPr>
    </w:p>
    <w:p w:rsidR="007917F0" w:rsidRDefault="007917F0">
      <w:pPr>
        <w:pStyle w:val="Standard"/>
        <w:jc w:val="center"/>
        <w:rPr>
          <w:rFonts w:cs="Times New Roman"/>
          <w:sz w:val="36"/>
          <w:szCs w:val="36"/>
        </w:rPr>
      </w:pPr>
    </w:p>
    <w:p w:rsidR="007917F0" w:rsidRDefault="007917F0">
      <w:pPr>
        <w:pStyle w:val="Standard"/>
        <w:jc w:val="center"/>
        <w:rPr>
          <w:rFonts w:cs="Times New Roman"/>
          <w:sz w:val="36"/>
          <w:szCs w:val="36"/>
        </w:rPr>
      </w:pPr>
    </w:p>
    <w:p w:rsidR="007917F0" w:rsidRDefault="007917F0">
      <w:pPr>
        <w:pStyle w:val="Standard"/>
        <w:jc w:val="center"/>
        <w:rPr>
          <w:rFonts w:cs="Times New Roman"/>
          <w:sz w:val="36"/>
          <w:szCs w:val="36"/>
        </w:rPr>
      </w:pPr>
    </w:p>
    <w:p w:rsidR="007917F0" w:rsidRDefault="007917F0">
      <w:pPr>
        <w:pStyle w:val="Standard"/>
        <w:jc w:val="center"/>
        <w:rPr>
          <w:rFonts w:cs="Times New Roman"/>
          <w:sz w:val="36"/>
          <w:szCs w:val="36"/>
        </w:rPr>
      </w:pPr>
    </w:p>
    <w:p w:rsidR="007917F0" w:rsidRDefault="007917F0">
      <w:pPr>
        <w:pStyle w:val="Standard"/>
        <w:rPr>
          <w:rFonts w:cs="Times New Roman"/>
          <w:sz w:val="28"/>
          <w:szCs w:val="28"/>
        </w:rPr>
      </w:pPr>
    </w:p>
    <w:p w:rsidR="007917F0" w:rsidRDefault="007917F0">
      <w:pPr>
        <w:pStyle w:val="Standard"/>
        <w:jc w:val="center"/>
        <w:rPr>
          <w:rFonts w:cs="Times New Roman"/>
          <w:sz w:val="28"/>
          <w:szCs w:val="28"/>
        </w:rPr>
      </w:pPr>
    </w:p>
    <w:p w:rsidR="007917F0" w:rsidRDefault="00A41721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Нижний Новгород</w:t>
      </w:r>
    </w:p>
    <w:p w:rsidR="007917F0" w:rsidRDefault="00A41721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2021г.</w:t>
      </w:r>
    </w:p>
    <w:p w:rsidR="007917F0" w:rsidRDefault="007917F0">
      <w:pPr>
        <w:pStyle w:val="Standard"/>
        <w:rPr>
          <w:rFonts w:ascii="Times New Roman" w:hAnsi="Times New Roman" w:cs="Times New Roman"/>
          <w:sz w:val="28"/>
          <w:szCs w:val="32"/>
        </w:rPr>
      </w:pPr>
    </w:p>
    <w:p w:rsidR="007917F0" w:rsidRDefault="00A41721">
      <w:pPr>
        <w:pStyle w:val="Standard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Ход работы:</w:t>
      </w:r>
    </w:p>
    <w:p w:rsidR="007917F0" w:rsidRDefault="007917F0">
      <w:pPr>
        <w:pStyle w:val="Standard"/>
        <w:rPr>
          <w:rFonts w:ascii="Times New Roman" w:hAnsi="Times New Roman" w:cs="Times New Roman"/>
          <w:sz w:val="28"/>
          <w:szCs w:val="32"/>
        </w:rPr>
      </w:pPr>
    </w:p>
    <w:p w:rsidR="00DA5C07" w:rsidRDefault="00DA5C07">
      <w:pPr>
        <w:pStyle w:val="Standard"/>
        <w:rPr>
          <w:rFonts w:ascii="Times New Roman" w:hAnsi="Times New Roman" w:cs="Times New Roman"/>
          <w:i/>
          <w:sz w:val="28"/>
          <w:szCs w:val="32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1" locked="0" layoutInCell="1" allowOverlap="1" wp14:anchorId="43B2D296" wp14:editId="3E45AD2B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735580" cy="2496820"/>
            <wp:effectExtent l="0" t="0" r="7620" b="0"/>
            <wp:wrapTight wrapText="bothSides">
              <wp:wrapPolygon edited="0">
                <wp:start x="0" y="0"/>
                <wp:lineTo x="0" y="21424"/>
                <wp:lineTo x="21510" y="21424"/>
                <wp:lineTo x="21510" y="0"/>
                <wp:lineTo x="0" y="0"/>
              </wp:wrapPolygon>
            </wp:wrapTight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</a:blip>
                    <a:srcRect l="1309" t="703" r="29335" b="8558"/>
                    <a:stretch/>
                  </pic:blipFill>
                  <pic:spPr bwMode="auto">
                    <a:xfrm>
                      <a:off x="0" y="0"/>
                      <a:ext cx="273558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5C07" w:rsidRDefault="00DA5C07">
      <w:pPr>
        <w:pStyle w:val="Standard"/>
        <w:rPr>
          <w:rFonts w:ascii="Times New Roman" w:hAnsi="Times New Roman" w:cs="Times New Roman"/>
          <w:i/>
          <w:sz w:val="28"/>
          <w:szCs w:val="32"/>
        </w:rPr>
      </w:pPr>
    </w:p>
    <w:p w:rsidR="00DA5C07" w:rsidRDefault="00DA5C07">
      <w:pPr>
        <w:pStyle w:val="Standard"/>
        <w:rPr>
          <w:rFonts w:ascii="Times New Roman" w:hAnsi="Times New Roman" w:cs="Times New Roman"/>
          <w:i/>
          <w:sz w:val="28"/>
          <w:szCs w:val="32"/>
        </w:rPr>
      </w:pPr>
    </w:p>
    <w:p w:rsidR="007917F0" w:rsidRDefault="00A41721">
      <w:pPr>
        <w:pStyle w:val="Standard"/>
        <w:rPr>
          <w:rFonts w:ascii="Times New Roman" w:hAnsi="Times New Roman" w:cs="Times New Roman"/>
          <w:i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>Шаг 1. Определите проблемы подключения с помощью PC-01.</w:t>
      </w:r>
    </w:p>
    <w:p w:rsidR="007917F0" w:rsidRDefault="007917F0">
      <w:pPr>
        <w:pStyle w:val="Standard"/>
      </w:pPr>
    </w:p>
    <w:p w:rsidR="00DA5C07" w:rsidRDefault="00DA5C07">
      <w:pPr>
        <w:pStyle w:val="Standard"/>
        <w:rPr>
          <w:noProof/>
          <w:lang w:eastAsia="ru-RU" w:bidi="ar-SA"/>
        </w:rPr>
      </w:pPr>
    </w:p>
    <w:p w:rsidR="007917F0" w:rsidRDefault="007917F0">
      <w:pPr>
        <w:pStyle w:val="Standard"/>
      </w:pPr>
    </w:p>
    <w:p w:rsidR="007917F0" w:rsidRDefault="00DA5C07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1" locked="0" layoutInCell="1" allowOverlap="1" wp14:anchorId="054E1D1D" wp14:editId="20BFA0DA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2453640" cy="2557145"/>
            <wp:effectExtent l="0" t="0" r="3810" b="0"/>
            <wp:wrapTight wrapText="bothSides">
              <wp:wrapPolygon edited="0">
                <wp:start x="0" y="0"/>
                <wp:lineTo x="0" y="21402"/>
                <wp:lineTo x="21466" y="21402"/>
                <wp:lineTo x="21466" y="0"/>
                <wp:lineTo x="0" y="0"/>
              </wp:wrapPolygon>
            </wp:wrapTight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r="51583" b="5162"/>
                    <a:stretch/>
                  </pic:blipFill>
                  <pic:spPr bwMode="auto">
                    <a:xfrm>
                      <a:off x="0" y="0"/>
                      <a:ext cx="245364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17F0" w:rsidRDefault="007917F0">
      <w:pPr>
        <w:pStyle w:val="Standard"/>
      </w:pPr>
    </w:p>
    <w:p w:rsidR="007917F0" w:rsidRDefault="007917F0">
      <w:pPr>
        <w:pStyle w:val="Standard"/>
      </w:pPr>
    </w:p>
    <w:p w:rsidR="007917F0" w:rsidRDefault="007917F0">
      <w:pPr>
        <w:pStyle w:val="Standard"/>
      </w:pPr>
    </w:p>
    <w:p w:rsidR="007917F0" w:rsidRDefault="007917F0">
      <w:pPr>
        <w:pStyle w:val="Standard"/>
      </w:pPr>
    </w:p>
    <w:p w:rsidR="007917F0" w:rsidRDefault="007917F0">
      <w:pPr>
        <w:pStyle w:val="Standard"/>
      </w:pPr>
    </w:p>
    <w:p w:rsidR="00DA5C07" w:rsidRDefault="00DA5C07">
      <w:pPr>
        <w:pStyle w:val="Standard"/>
        <w:rPr>
          <w:rFonts w:ascii="Times New Roman" w:hAnsi="Times New Roman" w:cs="Times New Roman"/>
          <w:sz w:val="28"/>
          <w:szCs w:val="32"/>
        </w:rPr>
      </w:pPr>
    </w:p>
    <w:p w:rsidR="007917F0" w:rsidRDefault="00A41721">
      <w:pPr>
        <w:pStyle w:val="Standard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P</w:t>
      </w:r>
      <w:r w:rsidR="00DA5C07">
        <w:rPr>
          <w:rFonts w:ascii="Times New Roman" w:hAnsi="Times New Roman" w:cs="Times New Roman"/>
          <w:sz w:val="28"/>
          <w:szCs w:val="32"/>
        </w:rPr>
        <w:t xml:space="preserve">ing-запрос на шлюз по умолчанию </w:t>
      </w:r>
      <w:r>
        <w:rPr>
          <w:rFonts w:ascii="Times New Roman" w:hAnsi="Times New Roman" w:cs="Times New Roman"/>
          <w:sz w:val="28"/>
          <w:szCs w:val="32"/>
        </w:rPr>
        <w:t xml:space="preserve">(172.16.1.1)? </w:t>
      </w:r>
      <w:r w:rsidRPr="00DA5C07">
        <w:rPr>
          <w:rFonts w:ascii="Times New Roman" w:hAnsi="Times New Roman" w:cs="Times New Roman"/>
          <w:b/>
          <w:sz w:val="28"/>
          <w:szCs w:val="32"/>
        </w:rPr>
        <w:t>Да.</w:t>
      </w:r>
    </w:p>
    <w:p w:rsidR="007917F0" w:rsidRDefault="00A41721">
      <w:pPr>
        <w:pStyle w:val="Standard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Ping-запрос</w:t>
      </w:r>
      <w:r w:rsidR="00DA5C07">
        <w:rPr>
          <w:rFonts w:ascii="Times New Roman" w:hAnsi="Times New Roman" w:cs="Times New Roman"/>
          <w:sz w:val="28"/>
          <w:szCs w:val="32"/>
        </w:rPr>
        <w:t xml:space="preserve"> на веб-сервер (209.165.201.2)? </w:t>
      </w:r>
      <w:r w:rsidRPr="00DA5C07">
        <w:rPr>
          <w:rFonts w:ascii="Times New Roman" w:hAnsi="Times New Roman" w:cs="Times New Roman"/>
          <w:b/>
          <w:sz w:val="28"/>
          <w:szCs w:val="32"/>
        </w:rPr>
        <w:t>Да.</w:t>
      </w:r>
    </w:p>
    <w:p w:rsidR="007917F0" w:rsidRDefault="00A41721">
      <w:pPr>
        <w:pStyle w:val="Standard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Пинг на PC-02? </w:t>
      </w:r>
      <w:r w:rsidRPr="00DA5C07">
        <w:rPr>
          <w:rFonts w:ascii="Times New Roman" w:hAnsi="Times New Roman" w:cs="Times New Roman"/>
          <w:b/>
          <w:sz w:val="28"/>
          <w:szCs w:val="32"/>
        </w:rPr>
        <w:t>Да.</w:t>
      </w:r>
    </w:p>
    <w:p w:rsidR="007917F0" w:rsidRDefault="00A41721">
      <w:pPr>
        <w:pStyle w:val="Standard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 PC-А? </w:t>
      </w:r>
      <w:r w:rsidRPr="00DA5C07">
        <w:rPr>
          <w:rFonts w:ascii="Times New Roman" w:hAnsi="Times New Roman" w:cs="Times New Roman"/>
          <w:b/>
          <w:sz w:val="28"/>
          <w:szCs w:val="32"/>
        </w:rPr>
        <w:t>Нет.</w:t>
      </w:r>
    </w:p>
    <w:p w:rsidR="007917F0" w:rsidRDefault="00A41721">
      <w:pPr>
        <w:pStyle w:val="Standard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 PC-B? </w:t>
      </w:r>
      <w:r w:rsidRPr="00DA5C07">
        <w:rPr>
          <w:rFonts w:ascii="Times New Roman" w:hAnsi="Times New Roman" w:cs="Times New Roman"/>
          <w:b/>
          <w:sz w:val="28"/>
          <w:szCs w:val="32"/>
        </w:rPr>
        <w:t>Нет.</w:t>
      </w:r>
    </w:p>
    <w:p w:rsidR="00DA5C07" w:rsidRDefault="00DA5C07">
      <w:pPr>
        <w:pStyle w:val="Standard"/>
        <w:rPr>
          <w:rFonts w:ascii="Times New Roman" w:hAnsi="Times New Roman" w:cs="Times New Roman"/>
          <w:sz w:val="28"/>
          <w:szCs w:val="32"/>
        </w:rPr>
      </w:pPr>
    </w:p>
    <w:p w:rsidR="00DA5C07" w:rsidRDefault="00DA5C07">
      <w:pPr>
        <w:pStyle w:val="Standard"/>
        <w:rPr>
          <w:rFonts w:ascii="Times New Roman" w:hAnsi="Times New Roman" w:cs="Times New Roman"/>
          <w:sz w:val="28"/>
          <w:szCs w:val="32"/>
        </w:rPr>
      </w:pPr>
    </w:p>
    <w:p w:rsidR="007917F0" w:rsidRDefault="00A41721">
      <w:pPr>
        <w:pStyle w:val="Standard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 узле PC-01 попробуйте подключиться к </w:t>
      </w:r>
      <w:r>
        <w:rPr>
          <w:rFonts w:ascii="Times New Roman" w:hAnsi="Times New Roman" w:cs="Times New Roman"/>
          <w:sz w:val="28"/>
          <w:szCs w:val="32"/>
        </w:rPr>
        <w:t>веб-серверу через браузер. Чтобы получить доступ к веб-серверу, сначала введите URL-адрес http://www.cisco.pka, а затем используйте IP-адрес 209.165.201.2.</w:t>
      </w:r>
    </w:p>
    <w:p w:rsidR="007917F0" w:rsidRDefault="00A41721">
      <w:pPr>
        <w:pStyle w:val="Standard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Вопросы: Доступен ли сервер www.cisco.pka с узла PC-01? </w:t>
      </w:r>
      <w:r w:rsidR="00DA5C07" w:rsidRPr="00DA5C07">
        <w:rPr>
          <w:rFonts w:ascii="Times New Roman" w:hAnsi="Times New Roman" w:cs="Times New Roman"/>
          <w:b/>
          <w:sz w:val="28"/>
          <w:szCs w:val="32"/>
        </w:rPr>
        <w:t>Да</w:t>
      </w:r>
    </w:p>
    <w:p w:rsidR="007917F0" w:rsidRDefault="00A41721" w:rsidP="00DA5C07">
      <w:pPr>
        <w:pStyle w:val="Standard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 использованием IP-адреса веб-с</w:t>
      </w:r>
      <w:r>
        <w:rPr>
          <w:rFonts w:ascii="Times New Roman" w:hAnsi="Times New Roman" w:cs="Times New Roman"/>
          <w:sz w:val="28"/>
          <w:szCs w:val="32"/>
        </w:rPr>
        <w:t xml:space="preserve">ервера?  </w:t>
      </w:r>
      <w:r w:rsidR="00DA5C07" w:rsidRPr="00DA5C07">
        <w:rPr>
          <w:rFonts w:ascii="Times New Roman" w:hAnsi="Times New Roman" w:cs="Times New Roman"/>
          <w:b/>
          <w:sz w:val="28"/>
          <w:szCs w:val="32"/>
        </w:rPr>
        <w:t>Да</w:t>
      </w:r>
    </w:p>
    <w:p w:rsidR="007917F0" w:rsidRDefault="00DA5C07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2" behindDoc="0" locked="0" layoutInCell="1" allowOverlap="1" wp14:anchorId="4584809D" wp14:editId="0746ED64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4061460" cy="1875155"/>
            <wp:effectExtent l="0" t="0" r="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r="2365" b="2557"/>
                    <a:stretch/>
                  </pic:blipFill>
                  <pic:spPr bwMode="auto">
                    <a:xfrm>
                      <a:off x="0" y="0"/>
                      <a:ext cx="406146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17F0" w:rsidRDefault="007917F0">
      <w:pPr>
        <w:pStyle w:val="Standard"/>
      </w:pPr>
    </w:p>
    <w:p w:rsidR="00DA5C07" w:rsidRDefault="00DA5C07">
      <w:pPr>
        <w:pStyle w:val="Standard"/>
        <w:rPr>
          <w:noProof/>
          <w:lang w:eastAsia="ru-RU" w:bidi="ar-SA"/>
        </w:rPr>
      </w:pPr>
    </w:p>
    <w:p w:rsidR="007917F0" w:rsidRDefault="00A41721">
      <w:pPr>
        <w:pStyle w:val="Standard"/>
      </w:pPr>
      <w:r>
        <w:t xml:space="preserve"> </w:t>
      </w:r>
    </w:p>
    <w:p w:rsidR="00DA5C07" w:rsidRDefault="00DA5C07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DA5C07" w:rsidRDefault="00DA5C07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DA5C07" w:rsidRDefault="00DA5C07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DA5C07" w:rsidRDefault="00DA5C07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DA5C07" w:rsidRDefault="00DA5C07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DA5C07" w:rsidRDefault="00DA5C07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DA5C07" w:rsidRDefault="00DA5C07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7917F0" w:rsidRDefault="00A41721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Задокументируйте неполадки и способы решения проблемы. По возможности устраните неполадки.</w:t>
      </w:r>
    </w:p>
    <w:p w:rsidR="007917F0" w:rsidRDefault="007917F0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7917F0" w:rsidRDefault="00A41721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IP-адрес на ПК-01 настроен неправильно. Чтобы решить эту проблему,</w:t>
      </w:r>
      <w:r w:rsidR="00A41CB1">
        <w:rPr>
          <w:rFonts w:ascii="Times New Roman" w:hAnsi="Times New Roman" w:cs="Times New Roman"/>
          <w:color w:val="000000"/>
          <w:sz w:val="28"/>
          <w:szCs w:val="28"/>
        </w:rPr>
        <w:t xml:space="preserve"> IP-адрес изменен с 172.168.1.3. Н</w:t>
      </w:r>
      <w:r>
        <w:rPr>
          <w:rFonts w:ascii="Times New Roman" w:hAnsi="Times New Roman" w:cs="Times New Roman"/>
          <w:color w:val="000000"/>
          <w:sz w:val="28"/>
          <w:szCs w:val="28"/>
        </w:rPr>
        <w:t>а 172.16.1.3.PC-01 не может успешно про</w:t>
      </w:r>
      <w:r>
        <w:rPr>
          <w:rFonts w:ascii="Times New Roman" w:hAnsi="Times New Roman" w:cs="Times New Roman"/>
          <w:color w:val="000000"/>
          <w:sz w:val="28"/>
          <w:szCs w:val="28"/>
        </w:rPr>
        <w:t>верить связь с ко</w:t>
      </w:r>
      <w:r w:rsidR="00DA5C07">
        <w:rPr>
          <w:rFonts w:ascii="Times New Roman" w:hAnsi="Times New Roman" w:cs="Times New Roman"/>
          <w:color w:val="000000"/>
          <w:sz w:val="28"/>
          <w:szCs w:val="28"/>
        </w:rPr>
        <w:t>мпьютерами в сети 172.16.2.0/24</w:t>
      </w:r>
    </w:p>
    <w:p w:rsidR="007917F0" w:rsidRDefault="00A41CB1">
      <w:pPr>
        <w:pStyle w:val="Standard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3" behindDoc="1" locked="0" layoutInCell="1" allowOverlap="1" wp14:anchorId="46A81E11" wp14:editId="3A9644F9">
            <wp:simplePos x="0" y="0"/>
            <wp:positionH relativeFrom="margin">
              <wp:posOffset>4011930</wp:posOffset>
            </wp:positionH>
            <wp:positionV relativeFrom="paragraph">
              <wp:posOffset>3811</wp:posOffset>
            </wp:positionV>
            <wp:extent cx="2103120" cy="2240900"/>
            <wp:effectExtent l="0" t="0" r="0" b="7620"/>
            <wp:wrapTight wrapText="bothSides">
              <wp:wrapPolygon edited="0">
                <wp:start x="0" y="0"/>
                <wp:lineTo x="0" y="21490"/>
                <wp:lineTo x="21326" y="21490"/>
                <wp:lineTo x="21326" y="0"/>
                <wp:lineTo x="0" y="0"/>
              </wp:wrapPolygon>
            </wp:wrapTight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</a:blip>
                    <a:srcRect r="52229"/>
                    <a:stretch/>
                  </pic:blipFill>
                  <pic:spPr bwMode="auto">
                    <a:xfrm>
                      <a:off x="0" y="0"/>
                      <a:ext cx="2103120" cy="224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721">
        <w:rPr>
          <w:rFonts w:ascii="Times New Roman" w:hAnsi="Times New Roman" w:cs="Times New Roman"/>
          <w:i/>
          <w:color w:val="000000"/>
          <w:sz w:val="28"/>
          <w:szCs w:val="28"/>
        </w:rPr>
        <w:t>Шаг 2. Определите проблемы подключения с помощью PC-02.</w:t>
      </w:r>
    </w:p>
    <w:p w:rsidR="00A41CB1" w:rsidRDefault="00A41CB1">
      <w:pPr>
        <w:pStyle w:val="Standard"/>
        <w:rPr>
          <w:rFonts w:ascii="Times New Roman" w:hAnsi="Times New Roman"/>
          <w:noProof/>
          <w:sz w:val="28"/>
          <w:szCs w:val="28"/>
          <w:lang w:eastAsia="ru-RU" w:bidi="ar-SA"/>
        </w:rPr>
      </w:pPr>
    </w:p>
    <w:p w:rsidR="007917F0" w:rsidRDefault="007917F0">
      <w:pPr>
        <w:pStyle w:val="Standard"/>
        <w:rPr>
          <w:rFonts w:ascii="Times New Roman" w:hAnsi="Times New Roman"/>
          <w:sz w:val="28"/>
          <w:szCs w:val="28"/>
        </w:rPr>
      </w:pPr>
    </w:p>
    <w:p w:rsidR="007917F0" w:rsidRDefault="007917F0">
      <w:pPr>
        <w:pStyle w:val="Standard"/>
      </w:pPr>
    </w:p>
    <w:p w:rsidR="007917F0" w:rsidRDefault="007917F0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:rsidR="007917F0" w:rsidRPr="00A41CB1" w:rsidRDefault="00A41721">
      <w:pPr>
        <w:pStyle w:val="Standard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Устранив пробле</w:t>
      </w:r>
      <w:r>
        <w:rPr>
          <w:rFonts w:ascii="Times New Roman" w:hAnsi="Times New Roman"/>
          <w:color w:val="000000"/>
          <w:sz w:val="28"/>
          <w:szCs w:val="28"/>
        </w:rPr>
        <w:t xml:space="preserve">мы с IP-адресами на узле PC-02, </w:t>
      </w:r>
      <w:r>
        <w:rPr>
          <w:rFonts w:ascii="Times New Roman" w:hAnsi="Times New Roman"/>
          <w:color w:val="000000"/>
          <w:sz w:val="28"/>
          <w:szCs w:val="28"/>
        </w:rPr>
        <w:t xml:space="preserve">отправьте эхо-запрос на шлюз по умолчанию, на веб-сервер и на другие компьютеры. </w:t>
      </w:r>
      <w:r>
        <w:rPr>
          <w:rFonts w:ascii="Times New Roman" w:hAnsi="Times New Roman"/>
          <w:color w:val="000000"/>
          <w:sz w:val="28"/>
          <w:szCs w:val="28"/>
        </w:rPr>
        <w:t>Успешно ли выполнена проверка связи?</w:t>
      </w:r>
      <w:r w:rsidR="00A41CB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41CB1">
        <w:rPr>
          <w:rFonts w:ascii="Times New Roman" w:hAnsi="Times New Roman"/>
          <w:b/>
          <w:color w:val="000000"/>
          <w:sz w:val="28"/>
          <w:szCs w:val="28"/>
        </w:rPr>
        <w:t>Да</w:t>
      </w:r>
    </w:p>
    <w:p w:rsidR="00A41CB1" w:rsidRDefault="00A41CB1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:rsidR="007917F0" w:rsidRDefault="00A41721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Вопросы:</w:t>
      </w:r>
    </w:p>
    <w:p w:rsidR="007917F0" w:rsidRDefault="00A41721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Ping-запрос на шлюз по умолчанию (172.16.1.1)?</w:t>
      </w:r>
      <w:r w:rsidR="00A41CB1" w:rsidRPr="00A41CB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41CB1">
        <w:rPr>
          <w:rFonts w:ascii="Times New Roman" w:hAnsi="Times New Roman"/>
          <w:b/>
          <w:color w:val="000000"/>
          <w:sz w:val="28"/>
          <w:szCs w:val="28"/>
        </w:rPr>
        <w:t>Да.</w:t>
      </w:r>
    </w:p>
    <w:p w:rsidR="007917F0" w:rsidRDefault="00A41721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Ping-запрос на веб-сервер (209.165.201.2). </w:t>
      </w:r>
      <w:r w:rsidRPr="00A41CB1">
        <w:rPr>
          <w:rFonts w:ascii="Times New Roman" w:hAnsi="Times New Roman"/>
          <w:b/>
          <w:color w:val="000000"/>
          <w:sz w:val="28"/>
          <w:szCs w:val="28"/>
        </w:rPr>
        <w:t>Да.</w:t>
      </w:r>
    </w:p>
    <w:p w:rsidR="007917F0" w:rsidRDefault="00A41721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Пинг на PC-01? </w:t>
      </w:r>
      <w:r w:rsidRPr="00A41CB1">
        <w:rPr>
          <w:rFonts w:ascii="Times New Roman" w:hAnsi="Times New Roman"/>
          <w:b/>
          <w:color w:val="000000"/>
          <w:sz w:val="28"/>
          <w:szCs w:val="28"/>
        </w:rPr>
        <w:t>Да.</w:t>
      </w:r>
    </w:p>
    <w:p w:rsidR="007917F0" w:rsidRDefault="00A41721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 PC-А? </w:t>
      </w:r>
      <w:r w:rsidRPr="00A41CB1">
        <w:rPr>
          <w:rFonts w:ascii="Times New Roman" w:hAnsi="Times New Roman"/>
          <w:b/>
          <w:color w:val="000000"/>
          <w:sz w:val="28"/>
          <w:szCs w:val="28"/>
        </w:rPr>
        <w:t>Нет.</w:t>
      </w:r>
    </w:p>
    <w:p w:rsidR="007917F0" w:rsidRDefault="00A41721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 PC-B? </w:t>
      </w:r>
      <w:r w:rsidRPr="00A41CB1">
        <w:rPr>
          <w:rFonts w:ascii="Times New Roman" w:hAnsi="Times New Roman"/>
          <w:b/>
          <w:color w:val="000000"/>
          <w:sz w:val="28"/>
          <w:szCs w:val="28"/>
        </w:rPr>
        <w:t>Нет.</w:t>
      </w:r>
    </w:p>
    <w:p w:rsidR="007917F0" w:rsidRDefault="007917F0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:rsidR="007917F0" w:rsidRDefault="00A41721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узле PC-02 попробуйте п</w:t>
      </w:r>
      <w:r>
        <w:rPr>
          <w:rFonts w:ascii="Times New Roman" w:hAnsi="Times New Roman"/>
          <w:color w:val="000000"/>
          <w:sz w:val="28"/>
          <w:szCs w:val="28"/>
        </w:rPr>
        <w:t>одключиться к веб-серверу www.cisco.pka через браузер.</w:t>
      </w:r>
    </w:p>
    <w:p w:rsidR="00A41CB1" w:rsidRDefault="00A41CB1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4" behindDoc="1" locked="0" layoutInCell="1" allowOverlap="1" wp14:anchorId="169D1E45" wp14:editId="249F0D77">
            <wp:simplePos x="0" y="0"/>
            <wp:positionH relativeFrom="margin">
              <wp:align>center</wp:align>
            </wp:positionH>
            <wp:positionV relativeFrom="paragraph">
              <wp:posOffset>112395</wp:posOffset>
            </wp:positionV>
            <wp:extent cx="4640580" cy="1874520"/>
            <wp:effectExtent l="0" t="0" r="7620" b="0"/>
            <wp:wrapTight wrapText="bothSides">
              <wp:wrapPolygon edited="0">
                <wp:start x="0" y="0"/>
                <wp:lineTo x="0" y="21293"/>
                <wp:lineTo x="21547" y="21293"/>
                <wp:lineTo x="21547" y="0"/>
                <wp:lineTo x="0" y="0"/>
              </wp:wrapPolygon>
            </wp:wrapTight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874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1CB1" w:rsidRDefault="00A41CB1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:rsidR="00A41CB1" w:rsidRDefault="00A41CB1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:rsidR="00A41CB1" w:rsidRDefault="00A41CB1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:rsidR="00A41CB1" w:rsidRDefault="00A41CB1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:rsidR="00A41CB1" w:rsidRDefault="00A41CB1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:rsidR="00A41CB1" w:rsidRDefault="00A41CB1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:rsidR="00A41CB1" w:rsidRDefault="00A41CB1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:rsidR="00A41CB1" w:rsidRDefault="00A41CB1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:rsidR="00A41CB1" w:rsidRDefault="00A41CB1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:rsidR="00A41CB1" w:rsidRDefault="00A41CB1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:rsidR="007917F0" w:rsidRDefault="00A41721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Вопросы:</w:t>
      </w:r>
    </w:p>
    <w:p w:rsidR="007917F0" w:rsidRDefault="00A41721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Доступен ли сервер www.cisco.pka с узла PC-02? </w:t>
      </w:r>
      <w:r w:rsidR="00A41CB1">
        <w:rPr>
          <w:rFonts w:ascii="Times New Roman" w:hAnsi="Times New Roman"/>
          <w:b/>
          <w:color w:val="000000"/>
          <w:sz w:val="28"/>
          <w:szCs w:val="28"/>
        </w:rPr>
        <w:t>Д</w:t>
      </w:r>
      <w:r w:rsidRPr="00A41CB1">
        <w:rPr>
          <w:rFonts w:ascii="Times New Roman" w:hAnsi="Times New Roman"/>
          <w:b/>
          <w:color w:val="000000"/>
          <w:sz w:val="28"/>
          <w:szCs w:val="28"/>
        </w:rPr>
        <w:t>а.</w:t>
      </w:r>
    </w:p>
    <w:p w:rsidR="007917F0" w:rsidRDefault="00A41721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 использованием IP-адреса веб-сервера? </w:t>
      </w:r>
      <w:r w:rsidRPr="00A41CB1">
        <w:rPr>
          <w:rFonts w:ascii="Times New Roman" w:hAnsi="Times New Roman"/>
          <w:b/>
          <w:color w:val="000000"/>
          <w:sz w:val="28"/>
          <w:szCs w:val="28"/>
        </w:rPr>
        <w:t>Да.</w:t>
      </w:r>
    </w:p>
    <w:p w:rsidR="007917F0" w:rsidRDefault="007917F0">
      <w:pPr>
        <w:pStyle w:val="Standard"/>
        <w:rPr>
          <w:rFonts w:ascii="Times New Roman" w:hAnsi="Times New Roman"/>
          <w:sz w:val="28"/>
          <w:szCs w:val="28"/>
        </w:rPr>
      </w:pPr>
    </w:p>
    <w:p w:rsidR="007917F0" w:rsidRDefault="007917F0">
      <w:pPr>
        <w:pStyle w:val="Standard"/>
      </w:pPr>
    </w:p>
    <w:p w:rsidR="007917F0" w:rsidRDefault="00A41721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Задокументируйте неполадки и способы решения проблемы. По возможности </w:t>
      </w:r>
      <w:r>
        <w:rPr>
          <w:rFonts w:ascii="Times New Roman" w:hAnsi="Times New Roman"/>
          <w:color w:val="000000"/>
          <w:sz w:val="28"/>
          <w:szCs w:val="28"/>
        </w:rPr>
        <w:t>устраните неполадки.</w:t>
      </w:r>
    </w:p>
    <w:p w:rsidR="004C0B9D" w:rsidRDefault="004C0B9D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:rsidR="007917F0" w:rsidRDefault="00A41721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ПК-02 может получить доступ к веб-серверу, используя IP-адрес после исправления шлюза по умолчанию. Шлюз по умолчанию должен быть настроен как 172.16.1.1 на ПК-02. PC-02 не может успешно проверить связь с компьютерами в сети 172.16.2.0</w:t>
      </w:r>
      <w:r>
        <w:rPr>
          <w:rFonts w:ascii="Times New Roman" w:hAnsi="Times New Roman"/>
          <w:color w:val="000000"/>
          <w:sz w:val="28"/>
          <w:szCs w:val="28"/>
        </w:rPr>
        <w:t>/24.</w:t>
      </w:r>
    </w:p>
    <w:p w:rsidR="007917F0" w:rsidRDefault="007917F0">
      <w:pPr>
        <w:pStyle w:val="Standard"/>
        <w:rPr>
          <w:rFonts w:ascii="Times New Roman" w:hAnsi="Times New Roman"/>
          <w:i/>
          <w:color w:val="000000"/>
          <w:sz w:val="28"/>
          <w:szCs w:val="28"/>
        </w:rPr>
      </w:pPr>
    </w:p>
    <w:p w:rsidR="004C0B9D" w:rsidRDefault="004C0B9D">
      <w:pPr>
        <w:pStyle w:val="Standard"/>
        <w:rPr>
          <w:rFonts w:ascii="Times New Roman" w:hAnsi="Times New Roman"/>
          <w:i/>
          <w:color w:val="000000"/>
          <w:sz w:val="28"/>
          <w:szCs w:val="28"/>
        </w:rPr>
      </w:pPr>
    </w:p>
    <w:p w:rsidR="007917F0" w:rsidRDefault="00A41721">
      <w:pPr>
        <w:pStyle w:val="Standard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lastRenderedPageBreak/>
        <w:t>Шаг 3. Определите проблемы подключения с помощью PC-А.</w:t>
      </w:r>
    </w:p>
    <w:p w:rsidR="007917F0" w:rsidRDefault="007917F0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4C0B9D" w:rsidRDefault="004C0B9D" w:rsidP="004C0B9D">
      <w:pPr>
        <w:suppressAutoHyphens w:val="0"/>
        <w:spacing w:before="120" w:after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0288" behindDoc="1" locked="0" layoutInCell="1" allowOverlap="1" wp14:anchorId="1BE09166" wp14:editId="1136B85F">
            <wp:simplePos x="0" y="0"/>
            <wp:positionH relativeFrom="margin">
              <wp:align>right</wp:align>
            </wp:positionH>
            <wp:positionV relativeFrom="paragraph">
              <wp:posOffset>81280</wp:posOffset>
            </wp:positionV>
            <wp:extent cx="3558540" cy="2498725"/>
            <wp:effectExtent l="0" t="0" r="3810" b="0"/>
            <wp:wrapTight wrapText="bothSides">
              <wp:wrapPolygon edited="0">
                <wp:start x="0" y="0"/>
                <wp:lineTo x="0" y="21408"/>
                <wp:lineTo x="21507" y="21408"/>
                <wp:lineTo x="21507" y="0"/>
                <wp:lineTo x="0" y="0"/>
              </wp:wrapPolygon>
            </wp:wrapTight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4987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17F0" w:rsidRDefault="00A41721" w:rsidP="004C0B9D">
      <w:pPr>
        <w:suppressAutoHyphens w:val="0"/>
        <w:spacing w:before="120" w:after="120"/>
        <w:textAlignment w:val="auto"/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На узле PC-A откройте приглашение к вводу команды. Введите команду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ipconfig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чтобы узнать, какие IP-адрес и шлюз по умолчанию назначены узлу. Внесите изменения, если это необходимо.</w:t>
      </w:r>
    </w:p>
    <w:p w:rsidR="007917F0" w:rsidRDefault="007917F0">
      <w:pPr>
        <w:suppressAutoHyphens w:val="0"/>
        <w:spacing w:before="120" w:after="120"/>
        <w:ind w:left="720" w:hanging="360"/>
        <w:textAlignment w:val="auto"/>
      </w:pPr>
    </w:p>
    <w:p w:rsidR="004C0B9D" w:rsidRDefault="00A41721">
      <w:pPr>
        <w:suppressAutoHyphens w:val="0"/>
        <w:spacing w:before="120" w:after="120"/>
        <w:ind w:left="720" w:hanging="36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:rsidR="004C0B9D" w:rsidRDefault="004C0B9D" w:rsidP="004C0B9D">
      <w:pPr>
        <w:suppressAutoHyphens w:val="0"/>
        <w:spacing w:before="120" w:after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:rsidR="004C0B9D" w:rsidRDefault="004C0B9D">
      <w:pPr>
        <w:suppressAutoHyphens w:val="0"/>
        <w:spacing w:before="120" w:after="120"/>
        <w:ind w:left="720" w:hanging="36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:rsidR="007917F0" w:rsidRDefault="00A41721" w:rsidP="004C0B9D">
      <w:pPr>
        <w:suppressAutoHyphens w:val="0"/>
        <w:spacing w:before="120" w:after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Устранив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проблемы с IP-адресами на узле PC-A, отправьте эхо-запрос на шлюз по умолчанию, на веб-сервер и на другие компьютеры. Успешно ли выполнена команда ping? Запишите результаты</w:t>
      </w:r>
    </w:p>
    <w:p w:rsidR="007917F0" w:rsidRDefault="00A41721">
      <w:pPr>
        <w:suppressAutoHyphens w:val="0"/>
        <w:ind w:left="360"/>
        <w:textAlignment w:val="auto"/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lang w:eastAsia="ru-RU" w:bidi="ar-SA"/>
        </w:rPr>
        <w:t>Вопросы:</w:t>
      </w:r>
    </w:p>
    <w:p w:rsidR="007917F0" w:rsidRDefault="00A41721" w:rsidP="004C0B9D">
      <w:pPr>
        <w:suppressAutoHyphens w:val="0"/>
        <w:spacing w:after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Ping-запрос на веб-сервер (209.165.201.2). </w:t>
      </w:r>
      <w:r w:rsidRPr="00E842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 w:bidi="ar-SA"/>
        </w:rPr>
        <w:t>Нет.</w:t>
      </w:r>
    </w:p>
    <w:p w:rsidR="007917F0" w:rsidRDefault="00A41721" w:rsidP="004C0B9D">
      <w:pPr>
        <w:suppressAutoHyphens w:val="0"/>
        <w:spacing w:before="120" w:after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Ping-запрос на шл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юз по умолчанию (172.16.2.1)? </w:t>
      </w:r>
      <w:r w:rsidRPr="00E842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 w:bidi="ar-SA"/>
        </w:rPr>
        <w:t>Нет.</w:t>
      </w:r>
    </w:p>
    <w:p w:rsidR="007917F0" w:rsidRDefault="00A41721" w:rsidP="004C0B9D">
      <w:pPr>
        <w:suppressAutoHyphens w:val="0"/>
        <w:spacing w:before="120"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Пинг на PC-B? </w:t>
      </w:r>
      <w:r w:rsidRPr="00E842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 w:bidi="ar-SA"/>
        </w:rPr>
        <w:t>Да.</w:t>
      </w:r>
    </w:p>
    <w:p w:rsidR="007917F0" w:rsidRDefault="00A41721" w:rsidP="004C0B9D">
      <w:pPr>
        <w:suppressAutoHyphens w:val="0"/>
        <w:spacing w:before="120" w:after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К PC-01? </w:t>
      </w:r>
      <w:r w:rsidRPr="00E842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 w:bidi="ar-SA"/>
        </w:rPr>
        <w:t>Нет.</w:t>
      </w:r>
    </w:p>
    <w:p w:rsidR="007917F0" w:rsidRDefault="00A41721" w:rsidP="004C0B9D">
      <w:pPr>
        <w:suppressAutoHyphens w:val="0"/>
        <w:spacing w:before="120" w:after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К PC-02? </w:t>
      </w:r>
      <w:r w:rsidRPr="00E842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 w:bidi="ar-SA"/>
        </w:rPr>
        <w:t>Нет.</w:t>
      </w:r>
    </w:p>
    <w:p w:rsidR="004C0B9D" w:rsidRDefault="004C0B9D" w:rsidP="004C0B9D">
      <w:pPr>
        <w:pStyle w:val="substepalpha"/>
        <w:spacing w:before="120" w:after="120"/>
        <w:rPr>
          <w:color w:val="000000"/>
          <w:sz w:val="28"/>
          <w:szCs w:val="28"/>
        </w:rPr>
      </w:pPr>
    </w:p>
    <w:p w:rsidR="007917F0" w:rsidRDefault="00A41721" w:rsidP="004C0B9D">
      <w:pPr>
        <w:pStyle w:val="substepalpha"/>
        <w:spacing w:before="12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узле PC-A попробуйте подключиться к веб-серверу www.cisco.pka через браузер. </w:t>
      </w:r>
    </w:p>
    <w:p w:rsidR="007917F0" w:rsidRDefault="00A41721" w:rsidP="004C0B9D">
      <w:pPr>
        <w:pStyle w:val="substepalpha"/>
        <w:spacing w:before="120" w:after="120"/>
      </w:pPr>
      <w:r>
        <w:rPr>
          <w:color w:val="000000"/>
          <w:sz w:val="28"/>
          <w:szCs w:val="28"/>
        </w:rPr>
        <w:t>Доступен ли сервер www.cisco.pka с узла PC-A?</w:t>
      </w:r>
      <w:r>
        <w:rPr>
          <w:b/>
          <w:bCs/>
          <w:color w:val="000000"/>
          <w:sz w:val="28"/>
          <w:szCs w:val="28"/>
        </w:rPr>
        <w:t xml:space="preserve"> </w:t>
      </w:r>
      <w:r w:rsidRPr="00E8427D">
        <w:rPr>
          <w:b/>
          <w:color w:val="000000"/>
          <w:sz w:val="28"/>
          <w:szCs w:val="28"/>
        </w:rPr>
        <w:t>Нет.</w:t>
      </w:r>
    </w:p>
    <w:p w:rsidR="007917F0" w:rsidRDefault="00A41721" w:rsidP="004C0B9D">
      <w:pPr>
        <w:pStyle w:val="bodytextl50"/>
        <w:spacing w:before="12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</w:t>
      </w:r>
      <w:r>
        <w:rPr>
          <w:color w:val="000000"/>
          <w:sz w:val="28"/>
          <w:szCs w:val="28"/>
        </w:rPr>
        <w:t xml:space="preserve">использованием IP-адреса веб-сервера? </w:t>
      </w:r>
      <w:r w:rsidRPr="00E8427D">
        <w:rPr>
          <w:b/>
          <w:color w:val="000000"/>
          <w:sz w:val="28"/>
          <w:szCs w:val="28"/>
        </w:rPr>
        <w:t>Нет.</w:t>
      </w:r>
    </w:p>
    <w:p w:rsidR="004C0B9D" w:rsidRDefault="004C0B9D" w:rsidP="004C0B9D">
      <w:pPr>
        <w:pStyle w:val="substepalpha"/>
        <w:spacing w:before="120" w:after="120"/>
        <w:rPr>
          <w:color w:val="000000"/>
          <w:sz w:val="28"/>
          <w:szCs w:val="28"/>
        </w:rPr>
      </w:pPr>
    </w:p>
    <w:p w:rsidR="007917F0" w:rsidRDefault="00A41721" w:rsidP="004C0B9D">
      <w:pPr>
        <w:pStyle w:val="substepalpha"/>
        <w:spacing w:before="12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Задокументируйте неполадки и способы решения проблемы. По возможности устраните неполадки.</w:t>
      </w:r>
    </w:p>
    <w:p w:rsidR="007917F0" w:rsidRDefault="00A41721">
      <w:pPr>
        <w:pStyle w:val="Standard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32"/>
        </w:rPr>
        <w:t>ПК-А может получить доступ только к локальной сети. Неверно настроен интерфейс G0/1 на маршрутизаторе R1. Исправи</w:t>
      </w:r>
      <w:r>
        <w:rPr>
          <w:rFonts w:ascii="Times New Roman" w:hAnsi="Times New Roman" w:cs="Times New Roman"/>
          <w:color w:val="000000"/>
          <w:sz w:val="28"/>
          <w:szCs w:val="32"/>
        </w:rPr>
        <w:t>м IP-адрес на интерфейсе G0 / 1. Маршрутизатор доступа R1 с использованием SSH от PC-01 или PC-02 для изменения IP-адреса с 172.16.3.1 на 172.16.2.1.</w:t>
      </w:r>
    </w:p>
    <w:p w:rsidR="007917F0" w:rsidRDefault="007917F0">
      <w:pPr>
        <w:pStyle w:val="Standard"/>
        <w:rPr>
          <w:rFonts w:ascii="Times New Roman" w:hAnsi="Times New Roman" w:cs="Times New Roman"/>
          <w:color w:val="000000"/>
          <w:sz w:val="28"/>
          <w:szCs w:val="32"/>
        </w:rPr>
      </w:pPr>
    </w:p>
    <w:p w:rsidR="007917F0" w:rsidRDefault="00A41721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08599" cy="3674068"/>
            <wp:effectExtent l="0" t="0" r="6350" b="3175"/>
            <wp:wrapTight wrapText="bothSides">
              <wp:wrapPolygon edited="0">
                <wp:start x="0" y="0"/>
                <wp:lineTo x="0" y="21507"/>
                <wp:lineTo x="21544" y="21507"/>
                <wp:lineTo x="21544" y="0"/>
                <wp:lineTo x="0" y="0"/>
              </wp:wrapPolygon>
            </wp:wrapTight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99" cy="36740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E8427D" w:rsidRDefault="00E8427D">
      <w:pPr>
        <w:pStyle w:val="2"/>
        <w:spacing w:before="240" w:after="120"/>
        <w:rPr>
          <w:rFonts w:ascii="Times New Roman" w:hAnsi="Times New Roman" w:cs="Times New Roman"/>
          <w:color w:val="000000"/>
          <w:sz w:val="28"/>
          <w:szCs w:val="28"/>
        </w:rPr>
      </w:pPr>
    </w:p>
    <w:p w:rsidR="00E8427D" w:rsidRDefault="00E8427D">
      <w:pPr>
        <w:pStyle w:val="2"/>
        <w:spacing w:before="240" w:after="120"/>
        <w:rPr>
          <w:rFonts w:ascii="Times New Roman" w:hAnsi="Times New Roman" w:cs="Times New Roman"/>
          <w:color w:val="000000"/>
          <w:sz w:val="28"/>
          <w:szCs w:val="28"/>
        </w:rPr>
      </w:pPr>
    </w:p>
    <w:p w:rsidR="00E8427D" w:rsidRDefault="00E8427D">
      <w:pPr>
        <w:pStyle w:val="2"/>
        <w:spacing w:before="240" w:after="120"/>
        <w:rPr>
          <w:rFonts w:ascii="Times New Roman" w:hAnsi="Times New Roman" w:cs="Times New Roman"/>
          <w:color w:val="000000"/>
          <w:sz w:val="28"/>
          <w:szCs w:val="28"/>
        </w:rPr>
      </w:pPr>
    </w:p>
    <w:p w:rsidR="00E8427D" w:rsidRDefault="00E8427D">
      <w:pPr>
        <w:pStyle w:val="2"/>
        <w:spacing w:before="240" w:after="120"/>
        <w:rPr>
          <w:rFonts w:ascii="Times New Roman" w:hAnsi="Times New Roman" w:cs="Times New Roman"/>
          <w:color w:val="000000"/>
          <w:sz w:val="28"/>
          <w:szCs w:val="28"/>
        </w:rPr>
      </w:pPr>
    </w:p>
    <w:p w:rsidR="00E8427D" w:rsidRDefault="00E8427D">
      <w:pPr>
        <w:pStyle w:val="2"/>
        <w:spacing w:before="240" w:after="120"/>
        <w:rPr>
          <w:rFonts w:ascii="Times New Roman" w:hAnsi="Times New Roman" w:cs="Times New Roman"/>
          <w:color w:val="000000"/>
          <w:sz w:val="28"/>
          <w:szCs w:val="28"/>
        </w:rPr>
      </w:pPr>
    </w:p>
    <w:p w:rsidR="00E8427D" w:rsidRDefault="00E8427D">
      <w:pPr>
        <w:pStyle w:val="2"/>
        <w:spacing w:before="240" w:after="120"/>
        <w:rPr>
          <w:rFonts w:ascii="Times New Roman" w:hAnsi="Times New Roman" w:cs="Times New Roman"/>
          <w:color w:val="000000"/>
          <w:sz w:val="28"/>
          <w:szCs w:val="28"/>
        </w:rPr>
      </w:pPr>
    </w:p>
    <w:p w:rsidR="00E8427D" w:rsidRDefault="00E8427D">
      <w:pPr>
        <w:pStyle w:val="2"/>
        <w:spacing w:before="240" w:after="120"/>
        <w:rPr>
          <w:rFonts w:ascii="Times New Roman" w:hAnsi="Times New Roman" w:cs="Times New Roman"/>
          <w:color w:val="000000"/>
          <w:sz w:val="28"/>
          <w:szCs w:val="28"/>
        </w:rPr>
      </w:pPr>
    </w:p>
    <w:p w:rsidR="00E8427D" w:rsidRDefault="00E8427D">
      <w:pPr>
        <w:pStyle w:val="2"/>
        <w:spacing w:before="240" w:after="120"/>
        <w:rPr>
          <w:rFonts w:ascii="Times New Roman" w:hAnsi="Times New Roman" w:cs="Times New Roman"/>
          <w:color w:val="000000"/>
          <w:sz w:val="28"/>
          <w:szCs w:val="28"/>
        </w:rPr>
      </w:pPr>
    </w:p>
    <w:p w:rsidR="00E8427D" w:rsidRDefault="00E8427D">
      <w:pPr>
        <w:pStyle w:val="2"/>
        <w:spacing w:before="240" w:after="120"/>
        <w:rPr>
          <w:rFonts w:ascii="Times New Roman" w:hAnsi="Times New Roman" w:cs="Times New Roman"/>
          <w:color w:val="000000"/>
          <w:sz w:val="28"/>
          <w:szCs w:val="28"/>
        </w:rPr>
      </w:pPr>
    </w:p>
    <w:p w:rsidR="00E8427D" w:rsidRDefault="00E8427D">
      <w:pPr>
        <w:pStyle w:val="2"/>
        <w:spacing w:before="240" w:after="120"/>
        <w:rPr>
          <w:rFonts w:ascii="Times New Roman" w:hAnsi="Times New Roman" w:cs="Times New Roman"/>
          <w:color w:val="000000"/>
          <w:sz w:val="28"/>
          <w:szCs w:val="28"/>
        </w:rPr>
      </w:pPr>
    </w:p>
    <w:p w:rsidR="007917F0" w:rsidRDefault="00A41721">
      <w:pPr>
        <w:pStyle w:val="2"/>
        <w:spacing w:before="240" w:after="1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Определите проблемы подключения с помощью PC-В.</w:t>
      </w:r>
    </w:p>
    <w:p w:rsidR="007917F0" w:rsidRDefault="00A41721">
      <w:pPr>
        <w:pStyle w:val="substepalpha"/>
        <w:spacing w:before="120" w:after="120"/>
      </w:pPr>
      <w:r>
        <w:rPr>
          <w:color w:val="000000"/>
          <w:sz w:val="28"/>
          <w:szCs w:val="28"/>
        </w:rPr>
        <w:t>На узле PC-B откройте приглашение к вводу команды. Введ</w:t>
      </w:r>
      <w:r>
        <w:rPr>
          <w:color w:val="000000"/>
          <w:sz w:val="28"/>
          <w:szCs w:val="28"/>
        </w:rPr>
        <w:t>ите команду </w:t>
      </w:r>
      <w:r>
        <w:rPr>
          <w:b/>
          <w:bCs/>
          <w:color w:val="000000"/>
          <w:sz w:val="28"/>
          <w:szCs w:val="28"/>
        </w:rPr>
        <w:t>ipconfig,</w:t>
      </w:r>
      <w:r>
        <w:rPr>
          <w:color w:val="000000"/>
          <w:sz w:val="28"/>
          <w:szCs w:val="28"/>
        </w:rPr>
        <w:t> чтобы узнать, какие IP-адрес и шлюз по умолчанию назначены узлу. Внесите изменения, если это необходимо.</w:t>
      </w:r>
    </w:p>
    <w:p w:rsidR="00E8427D" w:rsidRDefault="00E8427D">
      <w:pPr>
        <w:pStyle w:val="substepalpha"/>
        <w:spacing w:before="120" w:after="120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60B33A5" wp14:editId="46C8FCA9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419100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502" y="21474"/>
                <wp:lineTo x="21502" y="0"/>
                <wp:lineTo x="0" y="0"/>
              </wp:wrapPolygon>
            </wp:wrapTight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4" t="30864" r="26613"/>
                    <a:stretch/>
                  </pic:blipFill>
                  <pic:spPr bwMode="auto">
                    <a:xfrm>
                      <a:off x="0" y="0"/>
                      <a:ext cx="41910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8427D" w:rsidRDefault="00E8427D" w:rsidP="00E8427D">
      <w:pPr>
        <w:pStyle w:val="substepalpha"/>
        <w:spacing w:before="120" w:after="120"/>
        <w:rPr>
          <w:noProof/>
        </w:rPr>
      </w:pPr>
    </w:p>
    <w:p w:rsidR="00E8427D" w:rsidRDefault="00E8427D" w:rsidP="00E8427D">
      <w:pPr>
        <w:pStyle w:val="substepalpha"/>
        <w:spacing w:before="120" w:after="120"/>
        <w:rPr>
          <w:noProof/>
        </w:rPr>
      </w:pPr>
    </w:p>
    <w:p w:rsidR="00E8427D" w:rsidRDefault="00E8427D" w:rsidP="00E8427D">
      <w:pPr>
        <w:pStyle w:val="substepalpha"/>
        <w:spacing w:before="120" w:after="120"/>
        <w:rPr>
          <w:noProof/>
        </w:rPr>
      </w:pPr>
    </w:p>
    <w:p w:rsidR="00E8427D" w:rsidRDefault="00E8427D" w:rsidP="00E8427D">
      <w:pPr>
        <w:pStyle w:val="substepalpha"/>
        <w:spacing w:before="120" w:after="120"/>
        <w:rPr>
          <w:noProof/>
        </w:rPr>
      </w:pPr>
    </w:p>
    <w:p w:rsidR="00E8427D" w:rsidRDefault="00E8427D" w:rsidP="00E8427D">
      <w:pPr>
        <w:pStyle w:val="substepalpha"/>
        <w:spacing w:before="120" w:after="120"/>
        <w:rPr>
          <w:noProof/>
        </w:rPr>
      </w:pPr>
    </w:p>
    <w:p w:rsidR="00E8427D" w:rsidRDefault="00E8427D" w:rsidP="00E8427D">
      <w:pPr>
        <w:pStyle w:val="substepalpha"/>
        <w:spacing w:before="120" w:after="120"/>
        <w:rPr>
          <w:noProof/>
        </w:rPr>
      </w:pPr>
    </w:p>
    <w:p w:rsidR="00E8427D" w:rsidRDefault="00E8427D" w:rsidP="00E8427D">
      <w:pPr>
        <w:pStyle w:val="substepalpha"/>
        <w:spacing w:before="120" w:after="120"/>
        <w:rPr>
          <w:noProof/>
        </w:rPr>
      </w:pPr>
    </w:p>
    <w:p w:rsidR="007917F0" w:rsidRDefault="00A41721" w:rsidP="00E8427D">
      <w:pPr>
        <w:pStyle w:val="substepalpha"/>
        <w:spacing w:before="12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Устранив проблемы с IP-адресами на узле PC-B, отправьте эхо-запрос на шлюз по умолчанию, на веб-сервер и на другие компьютеры.</w:t>
      </w:r>
      <w:r>
        <w:rPr>
          <w:color w:val="000000"/>
          <w:sz w:val="28"/>
          <w:szCs w:val="28"/>
        </w:rPr>
        <w:t xml:space="preserve"> Успешно ли выполнена команда ping? Запишите результаты</w:t>
      </w:r>
    </w:p>
    <w:p w:rsidR="007917F0" w:rsidRDefault="00A41721" w:rsidP="00E8427D">
      <w:pPr>
        <w:pStyle w:val="3"/>
        <w:spacing w:before="0" w:after="0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Вопросы:</w:t>
      </w:r>
    </w:p>
    <w:p w:rsidR="007917F0" w:rsidRDefault="00A41721" w:rsidP="00E8427D">
      <w:pPr>
        <w:pStyle w:val="bodytextl50"/>
        <w:spacing w:before="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Ping-запрос на веб-сервер (209.165.201.2). </w:t>
      </w:r>
      <w:r w:rsidRPr="00E8427D">
        <w:rPr>
          <w:b/>
          <w:color w:val="000000"/>
          <w:sz w:val="28"/>
          <w:szCs w:val="28"/>
        </w:rPr>
        <w:t>Да.</w:t>
      </w:r>
    </w:p>
    <w:p w:rsidR="007917F0" w:rsidRDefault="00A41721" w:rsidP="00E8427D">
      <w:pPr>
        <w:pStyle w:val="bodytextl50"/>
        <w:spacing w:before="12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Ping-запрос на </w:t>
      </w:r>
      <w:r w:rsidR="00E8427D">
        <w:rPr>
          <w:color w:val="000000"/>
          <w:sz w:val="28"/>
          <w:szCs w:val="28"/>
        </w:rPr>
        <w:t xml:space="preserve">шлюз по умолчанию (172.16.2.1)? </w:t>
      </w:r>
      <w:r w:rsidRPr="00E8427D">
        <w:rPr>
          <w:b/>
          <w:color w:val="000000"/>
          <w:sz w:val="28"/>
          <w:szCs w:val="28"/>
        </w:rPr>
        <w:t>Да.</w:t>
      </w:r>
    </w:p>
    <w:p w:rsidR="007917F0" w:rsidRDefault="00A41721" w:rsidP="00E8427D">
      <w:pPr>
        <w:pStyle w:val="bodytextl50"/>
        <w:spacing w:before="12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Пинг на ПК-А? </w:t>
      </w:r>
      <w:r w:rsidRPr="00E8427D">
        <w:rPr>
          <w:b/>
          <w:color w:val="000000"/>
          <w:sz w:val="28"/>
          <w:szCs w:val="28"/>
        </w:rPr>
        <w:t>Да.</w:t>
      </w:r>
    </w:p>
    <w:p w:rsidR="007917F0" w:rsidRDefault="00A41721" w:rsidP="00E8427D">
      <w:pPr>
        <w:pStyle w:val="bodytextl50"/>
        <w:spacing w:before="12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 ПК-01? </w:t>
      </w:r>
      <w:r w:rsidRPr="00E8427D">
        <w:rPr>
          <w:b/>
          <w:color w:val="000000"/>
          <w:sz w:val="28"/>
          <w:szCs w:val="28"/>
        </w:rPr>
        <w:t>Да.</w:t>
      </w:r>
    </w:p>
    <w:p w:rsidR="007917F0" w:rsidRDefault="00A41721" w:rsidP="00E8427D">
      <w:pPr>
        <w:pStyle w:val="bodytextl50"/>
        <w:spacing w:before="12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 ПК-02? </w:t>
      </w:r>
      <w:r w:rsidRPr="00E8427D">
        <w:rPr>
          <w:b/>
          <w:color w:val="000000"/>
          <w:sz w:val="28"/>
          <w:szCs w:val="28"/>
        </w:rPr>
        <w:t>Да.</w:t>
      </w:r>
    </w:p>
    <w:p w:rsidR="007917F0" w:rsidRDefault="00A41721" w:rsidP="00E8427D">
      <w:pPr>
        <w:pStyle w:val="substepalpha"/>
        <w:spacing w:before="12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Попробуйте подключиться к веб-серверу www.cisco.pka через браузер. </w:t>
      </w:r>
    </w:p>
    <w:p w:rsidR="007917F0" w:rsidRDefault="00A41721" w:rsidP="00E8427D">
      <w:pPr>
        <w:pStyle w:val="3"/>
        <w:spacing w:before="0" w:after="0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Вопросы:</w:t>
      </w:r>
    </w:p>
    <w:p w:rsidR="007917F0" w:rsidRDefault="00A41721" w:rsidP="00E8427D">
      <w:pPr>
        <w:pStyle w:val="bodytextl50"/>
        <w:spacing w:before="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Доступен ли сервер www.cisco.pka с узла PC-B? </w:t>
      </w:r>
      <w:r w:rsidRPr="00E8427D">
        <w:rPr>
          <w:b/>
          <w:color w:val="000000"/>
          <w:sz w:val="28"/>
          <w:szCs w:val="28"/>
        </w:rPr>
        <w:t>Нет.</w:t>
      </w:r>
    </w:p>
    <w:p w:rsidR="00E8427D" w:rsidRDefault="00E8427D" w:rsidP="00E8427D">
      <w:pPr>
        <w:pStyle w:val="substepalpha"/>
        <w:spacing w:before="120" w:after="120"/>
        <w:rPr>
          <w:color w:val="000000"/>
          <w:sz w:val="28"/>
          <w:szCs w:val="28"/>
        </w:rPr>
      </w:pPr>
    </w:p>
    <w:p w:rsidR="007917F0" w:rsidRDefault="00A41721" w:rsidP="00E8427D">
      <w:pPr>
        <w:pStyle w:val="substepalpha"/>
        <w:spacing w:before="12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Задокументируйте неполадки и способы решения проблемы. По возможности устраните неполадки.</w:t>
      </w:r>
    </w:p>
    <w:p w:rsidR="007917F0" w:rsidRDefault="00A41721" w:rsidP="008A4515">
      <w:pPr>
        <w:pStyle w:val="substepalpha"/>
        <w:spacing w:before="120" w:after="120"/>
      </w:pPr>
      <w:r>
        <w:rPr>
          <w:sz w:val="28"/>
          <w:szCs w:val="28"/>
        </w:rPr>
        <w:t>PC-B может получить доступ к</w:t>
      </w:r>
      <w:r>
        <w:rPr>
          <w:sz w:val="28"/>
          <w:szCs w:val="28"/>
        </w:rPr>
        <w:t xml:space="preserve"> веб-серверу только по IP-адресу. PC-B также настроен с правильным адресом сервера DNS-2. Это указывает на то, что сервер DNS-2 может быть неправильно настроен. Чтобы временно устранить эту проблему, адрес DNS-сервера можно настроить на использование 209.1</w:t>
      </w:r>
      <w:r>
        <w:rPr>
          <w:sz w:val="28"/>
          <w:szCs w:val="28"/>
        </w:rPr>
        <w:t>65.200.3. проблема с сервером DNS-2 должна быть обострена, поскольку у вас нет административного доступа к устройствам за пределами вашей сети.</w:t>
      </w:r>
    </w:p>
    <w:p w:rsidR="007917F0" w:rsidRDefault="00A41721" w:rsidP="008A4515">
      <w:pPr>
        <w:pStyle w:val="substepalpha"/>
        <w:spacing w:before="12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Могут ли все проблемы быть решены на PC-B и по-прежнему использовать DNS2? Если нет, то что вам нужно сделать?</w:t>
      </w:r>
    </w:p>
    <w:p w:rsidR="007917F0" w:rsidRDefault="00A41721" w:rsidP="008A4515">
      <w:pPr>
        <w:pStyle w:val="substepalpha"/>
        <w:spacing w:before="120" w:after="120"/>
        <w:rPr>
          <w:sz w:val="28"/>
          <w:szCs w:val="28"/>
        </w:rPr>
      </w:pPr>
      <w:r>
        <w:rPr>
          <w:sz w:val="28"/>
          <w:szCs w:val="28"/>
        </w:rPr>
        <w:t>Нет. DNS2, по-видимому, имеет проблемы с конфигурацией. Вам нужно будет связаться с человеком, ответственным за сервер DNS2, и сообщить о своих выводах.</w:t>
      </w:r>
    </w:p>
    <w:p w:rsidR="007917F0" w:rsidRDefault="008A4515" w:rsidP="008A4515">
      <w:pPr>
        <w:pStyle w:val="2"/>
        <w:spacing w:before="240" w:after="120"/>
      </w:pPr>
      <w:r>
        <w:rPr>
          <w:noProof/>
          <w:lang w:eastAsia="ru-RU" w:bidi="ar-SA"/>
        </w:rPr>
        <w:drawing>
          <wp:anchor distT="0" distB="0" distL="114300" distR="114300" simplePos="0" relativeHeight="251664384" behindDoc="1" locked="0" layoutInCell="1" allowOverlap="1" wp14:anchorId="280F1F14" wp14:editId="67280660">
            <wp:simplePos x="0" y="0"/>
            <wp:positionH relativeFrom="margin">
              <wp:align>right</wp:align>
            </wp:positionH>
            <wp:positionV relativeFrom="paragraph">
              <wp:posOffset>368300</wp:posOffset>
            </wp:positionV>
            <wp:extent cx="2973705" cy="1691640"/>
            <wp:effectExtent l="0" t="0" r="0" b="3810"/>
            <wp:wrapTight wrapText="bothSides">
              <wp:wrapPolygon edited="0">
                <wp:start x="0" y="0"/>
                <wp:lineTo x="0" y="21405"/>
                <wp:lineTo x="21448" y="21405"/>
                <wp:lineTo x="21448" y="0"/>
                <wp:lineTo x="0" y="0"/>
              </wp:wrapPolygon>
            </wp:wrapTight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691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721">
        <w:rPr>
          <w:rFonts w:ascii="Times New Roman" w:hAnsi="Times New Roman" w:cs="Times New Roman"/>
          <w:iCs/>
          <w:color w:val="000000"/>
          <w:sz w:val="28"/>
          <w:szCs w:val="28"/>
        </w:rPr>
        <w:t>Шаг 5.</w:t>
      </w:r>
      <w:r w:rsidR="00A41721">
        <w:rPr>
          <w:rFonts w:ascii="Times New Roman" w:hAnsi="Times New Roman" w:cs="Times New Roman"/>
          <w:color w:val="000000"/>
          <w:sz w:val="28"/>
          <w:szCs w:val="28"/>
        </w:rPr>
        <w:t xml:space="preserve"> Проверьте подключение.</w:t>
      </w:r>
    </w:p>
    <w:p w:rsidR="007917F0" w:rsidRDefault="008A4515">
      <w:r>
        <w:rPr>
          <w:noProof/>
        </w:rPr>
        <w:drawing>
          <wp:anchor distT="0" distB="0" distL="114300" distR="114300" simplePos="0" relativeHeight="251666432" behindDoc="1" locked="0" layoutInCell="1" allowOverlap="1" wp14:anchorId="61B90553" wp14:editId="120E24BC">
            <wp:simplePos x="0" y="0"/>
            <wp:positionH relativeFrom="margin">
              <wp:align>right</wp:align>
            </wp:positionH>
            <wp:positionV relativeFrom="paragraph">
              <wp:posOffset>2007870</wp:posOffset>
            </wp:positionV>
            <wp:extent cx="2973705" cy="1722120"/>
            <wp:effectExtent l="0" t="0" r="0" b="0"/>
            <wp:wrapTight wrapText="bothSides">
              <wp:wrapPolygon edited="0">
                <wp:start x="0" y="0"/>
                <wp:lineTo x="0" y="21265"/>
                <wp:lineTo x="21448" y="21265"/>
                <wp:lineTo x="21448" y="0"/>
                <wp:lineTo x="0" y="0"/>
              </wp:wrapPolygon>
            </wp:wrapTight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7221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 w:bidi="ar-SA"/>
        </w:rPr>
        <w:drawing>
          <wp:anchor distT="0" distB="0" distL="114300" distR="114300" simplePos="0" relativeHeight="251663360" behindDoc="1" locked="0" layoutInCell="1" allowOverlap="1" wp14:anchorId="0746D7B8" wp14:editId="43CE71CE">
            <wp:simplePos x="0" y="0"/>
            <wp:positionH relativeFrom="margin">
              <wp:posOffset>-3810</wp:posOffset>
            </wp:positionH>
            <wp:positionV relativeFrom="paragraph">
              <wp:posOffset>26670</wp:posOffset>
            </wp:positionV>
            <wp:extent cx="3018155" cy="1744980"/>
            <wp:effectExtent l="0" t="0" r="0" b="7620"/>
            <wp:wrapTight wrapText="bothSides">
              <wp:wrapPolygon edited="0">
                <wp:start x="0" y="0"/>
                <wp:lineTo x="0" y="21459"/>
                <wp:lineTo x="21405" y="21459"/>
                <wp:lineTo x="21405" y="0"/>
                <wp:lineTo x="0" y="0"/>
              </wp:wrapPolygon>
            </wp:wrapTight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17449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17F0" w:rsidRDefault="008A4515">
      <w:r>
        <w:rPr>
          <w:noProof/>
          <w:lang w:eastAsia="ru-RU" w:bidi="ar-SA"/>
        </w:rPr>
        <w:drawing>
          <wp:anchor distT="0" distB="0" distL="114300" distR="114300" simplePos="0" relativeHeight="251665408" behindDoc="1" locked="0" layoutInCell="1" allowOverlap="1" wp14:anchorId="61F0BC02" wp14:editId="6B698033">
            <wp:simplePos x="0" y="0"/>
            <wp:positionH relativeFrom="margin">
              <wp:align>left</wp:align>
            </wp:positionH>
            <wp:positionV relativeFrom="paragraph">
              <wp:posOffset>133985</wp:posOffset>
            </wp:positionV>
            <wp:extent cx="2966085" cy="1699260"/>
            <wp:effectExtent l="0" t="0" r="5715" b="0"/>
            <wp:wrapTight wrapText="bothSides">
              <wp:wrapPolygon edited="0">
                <wp:start x="0" y="0"/>
                <wp:lineTo x="0" y="21309"/>
                <wp:lineTo x="21503" y="21309"/>
                <wp:lineTo x="21503" y="0"/>
                <wp:lineTo x="0" y="0"/>
              </wp:wrapPolygon>
            </wp:wrapTight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16992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17F0" w:rsidRDefault="007917F0"/>
    <w:p w:rsidR="007917F0" w:rsidRDefault="007917F0">
      <w:pPr>
        <w:pStyle w:val="Standard"/>
      </w:pPr>
    </w:p>
    <w:p w:rsidR="008A4515" w:rsidRDefault="008A4515">
      <w:pPr>
        <w:pStyle w:val="Standard"/>
        <w:rPr>
          <w:rFonts w:ascii="Times New Roman" w:hAnsi="Times New Roman" w:cs="Times New Roman"/>
          <w:color w:val="000000"/>
          <w:sz w:val="36"/>
          <w:szCs w:val="36"/>
        </w:rPr>
      </w:pPr>
      <w:bookmarkStart w:id="1" w:name="_GoBack"/>
      <w:bookmarkEnd w:id="1"/>
    </w:p>
    <w:p w:rsidR="007917F0" w:rsidRDefault="00A41721">
      <w:pPr>
        <w:pStyle w:val="Standard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color w:val="000000"/>
          <w:sz w:val="28"/>
          <w:szCs w:val="28"/>
        </w:rPr>
        <w:t>Я нашёл неисправности в подключениях и исправил их.</w:t>
      </w:r>
    </w:p>
    <w:sectPr w:rsidR="007917F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721" w:rsidRDefault="00A41721">
      <w:r>
        <w:separator/>
      </w:r>
    </w:p>
  </w:endnote>
  <w:endnote w:type="continuationSeparator" w:id="0">
    <w:p w:rsidR="00A41721" w:rsidRDefault="00A41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imbus Roman No9 L"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721" w:rsidRDefault="00A41721">
      <w:r>
        <w:rPr>
          <w:color w:val="000000"/>
        </w:rPr>
        <w:separator/>
      </w:r>
    </w:p>
  </w:footnote>
  <w:footnote w:type="continuationSeparator" w:id="0">
    <w:p w:rsidR="00A41721" w:rsidRDefault="00A417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7917F0"/>
    <w:rsid w:val="004C0B9D"/>
    <w:rsid w:val="007917F0"/>
    <w:rsid w:val="008A4515"/>
    <w:rsid w:val="00A41721"/>
    <w:rsid w:val="00A41CB1"/>
    <w:rsid w:val="00DA5C07"/>
    <w:rsid w:val="00E8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23EF"/>
  <w15:docId w15:val="{DA017787-B742-429D-9C05-69E6A2E3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3"/>
    </w:rPr>
  </w:style>
  <w:style w:type="paragraph" w:styleId="3">
    <w:name w:val="heading 3"/>
    <w:basedOn w:val="a"/>
    <w:pPr>
      <w:suppressAutoHyphens w:val="0"/>
      <w:spacing w:before="100" w:after="100"/>
      <w:textAlignment w:val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30">
    <w:name w:val="Заголовок 3 Знак"/>
    <w:basedOn w:val="a0"/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paragraph" w:customStyle="1" w:styleId="substepalpha">
    <w:name w:val="substepalpha"/>
    <w:basedOn w:val="a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bodytextl50">
    <w:name w:val="bodytextl50"/>
    <w:basedOn w:val="a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20">
    <w:name w:val="Заголовок 2 Знак"/>
    <w:basedOn w:val="a0"/>
    <w:rPr>
      <w:rFonts w:ascii="Calibri Light" w:eastAsia="Times New Roman" w:hAnsi="Calibri Light"/>
      <w:color w:val="2F5496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Ануфриев</dc:creator>
  <cp:lastModifiedBy>Антон</cp:lastModifiedBy>
  <cp:revision>2</cp:revision>
  <dcterms:created xsi:type="dcterms:W3CDTF">2021-04-12T09:32:00Z</dcterms:created>
  <dcterms:modified xsi:type="dcterms:W3CDTF">2021-04-12T09:32:00Z</dcterms:modified>
</cp:coreProperties>
</file>